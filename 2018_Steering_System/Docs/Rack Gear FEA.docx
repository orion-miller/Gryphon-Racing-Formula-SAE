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586313" w14:paraId="4480E926" w14:textId="77777777" w:rsidTr="00586313">
        <w:tc>
          <w:tcPr>
            <w:tcW w:w="11016" w:type="dxa"/>
          </w:tcPr>
          <w:p w14:paraId="00C8EB46" w14:textId="77777777" w:rsidR="00586313" w:rsidRPr="002D4B4A" w:rsidRDefault="00586313" w:rsidP="00586313">
            <w:pPr>
              <w:pStyle w:val="Heading1"/>
              <w:outlineLvl w:val="0"/>
              <w:rPr>
                <w:sz w:val="36"/>
                <w:szCs w:val="36"/>
              </w:rPr>
            </w:pPr>
            <w:bookmarkStart w:id="0" w:name="_Toc512772745"/>
            <w:bookmarkStart w:id="1" w:name="_Toc243733140"/>
            <w:bookmarkStart w:id="2" w:name="_Toc245020107"/>
            <w:bookmarkStart w:id="3" w:name="_Toc245020139"/>
            <w:r w:rsidRPr="002D4B4A">
              <w:rPr>
                <w:sz w:val="36"/>
                <w:szCs w:val="36"/>
                <w:u w:val="single"/>
              </w:rPr>
              <w:t>St</w:t>
            </w:r>
            <w:r>
              <w:rPr>
                <w:sz w:val="36"/>
                <w:szCs w:val="36"/>
                <w:u w:val="single"/>
              </w:rPr>
              <w:t>e</w:t>
            </w:r>
            <w:r w:rsidRPr="002D4B4A">
              <w:rPr>
                <w:sz w:val="36"/>
                <w:szCs w:val="36"/>
                <w:u w:val="single"/>
              </w:rPr>
              <w:t>ering Rack FEA</w:t>
            </w:r>
            <w:r>
              <w:rPr>
                <w:sz w:val="36"/>
                <w:szCs w:val="36"/>
              </w:rPr>
              <w:t xml:space="preserve">                                                    04/25/2019</w:t>
            </w:r>
          </w:p>
          <w:p w14:paraId="36F68AA9" w14:textId="77777777" w:rsidR="00586313" w:rsidRDefault="00586313" w:rsidP="00586313">
            <w:pPr>
              <w:pStyle w:val="Heading1"/>
              <w:outlineLvl w:val="0"/>
            </w:pPr>
            <w:r>
              <w:t>Assumptions</w:t>
            </w:r>
            <w:bookmarkEnd w:id="0"/>
          </w:p>
          <w:p w14:paraId="2B325202" w14:textId="77777777" w:rsidR="00586313" w:rsidRDefault="00586313" w:rsidP="00586313"/>
        </w:tc>
      </w:tr>
      <w:bookmarkEnd w:id="1"/>
      <w:bookmarkEnd w:id="2"/>
      <w:bookmarkEnd w:id="3"/>
    </w:tbl>
    <w:p w14:paraId="0CA3BAAE" w14:textId="5470FB45" w:rsidR="00F25CD7" w:rsidRDefault="00F25CD7"/>
    <w:p w14:paraId="4B3A2A22" w14:textId="16820DDC" w:rsidR="00CF3671" w:rsidRDefault="00CF3671" w:rsidP="00CF3671">
      <w:pPr>
        <w:pStyle w:val="ListParagraph"/>
        <w:numPr>
          <w:ilvl w:val="0"/>
          <w:numId w:val="1"/>
        </w:numPr>
      </w:pPr>
      <w:bookmarkStart w:id="4" w:name="_Hlk512773187"/>
      <w:r>
        <w:t xml:space="preserve">Resultant force of 2000N applied at a </w:t>
      </w:r>
      <w:proofErr w:type="gramStart"/>
      <w:r>
        <w:t>15 degree</w:t>
      </w:r>
      <w:proofErr w:type="gramEnd"/>
      <w:r>
        <w:t xml:space="preserve"> angle</w:t>
      </w:r>
    </w:p>
    <w:p w14:paraId="165A7B41" w14:textId="265E0F01" w:rsidR="00CF3671" w:rsidRDefault="00CF3671" w:rsidP="00CF3671">
      <w:pPr>
        <w:pStyle w:val="ListParagraph"/>
        <w:numPr>
          <w:ilvl w:val="0"/>
          <w:numId w:val="1"/>
        </w:numPr>
      </w:pPr>
      <w:r>
        <w:t>Support reaction occurs on the face</w:t>
      </w:r>
      <w:bookmarkStart w:id="5" w:name="_GoBack"/>
      <w:bookmarkEnd w:id="5"/>
      <w:r>
        <w:t xml:space="preserve"> of a single tooth</w:t>
      </w:r>
    </w:p>
    <w:p w14:paraId="01726412" w14:textId="044C3340" w:rsidR="00CF3671" w:rsidRDefault="00CF3671" w:rsidP="00CF3671">
      <w:pPr>
        <w:pStyle w:val="ListParagraph"/>
        <w:numPr>
          <w:ilvl w:val="0"/>
          <w:numId w:val="1"/>
        </w:numPr>
      </w:pPr>
      <w:r>
        <w:t>Rack surface is a frictionless slider</w:t>
      </w:r>
    </w:p>
    <w:tbl>
      <w:tblPr>
        <w:tblStyle w:val="TableGrid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20"/>
      </w:tblGrid>
      <w:tr w:rsidR="00E80CD9" w14:paraId="536E4793" w14:textId="77777777" w:rsidTr="00CF3671">
        <w:trPr>
          <w:trHeight w:val="4188"/>
        </w:trPr>
        <w:tc>
          <w:tcPr>
            <w:tcW w:w="11120" w:type="dxa"/>
          </w:tcPr>
          <w:p w14:paraId="12EA58AF" w14:textId="583A83E3" w:rsidR="00E80CD9" w:rsidRPr="00AC3438" w:rsidRDefault="00D91149" w:rsidP="000A7C6B">
            <w:pPr>
              <w:pStyle w:val="Heading1"/>
              <w:outlineLvl w:val="0"/>
            </w:pPr>
            <w:bookmarkStart w:id="6" w:name="_Toc512772746"/>
            <w:bookmarkStart w:id="7" w:name="_Toc243733144"/>
            <w:bookmarkStart w:id="8" w:name="_Toc245020112"/>
            <w:bookmarkStart w:id="9" w:name="_Toc245020144"/>
            <w:r>
              <w:t>Material Properties</w:t>
            </w:r>
            <w:bookmarkEnd w:id="6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63"/>
              <w:gridCol w:w="6406"/>
            </w:tblGrid>
            <w:tr w:rsidR="00CF3671" w:rsidRPr="000841BF" w14:paraId="70F5F390" w14:textId="77777777" w:rsidTr="00CF36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3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58ED71" w14:textId="29A915BF" w:rsidR="00CF3671" w:rsidRPr="003E6C57" w:rsidRDefault="00CF3671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6406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99E6E9" w14:textId="52DE1D17" w:rsidR="00CF3671" w:rsidRPr="003E6C57" w:rsidRDefault="00CF367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</w:tr>
            <w:tr w:rsidR="00CF3671" w:rsidRPr="000841BF" w14:paraId="1719C7C4" w14:textId="77777777" w:rsidTr="00CF36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3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  <w:vAlign w:val="center"/>
                </w:tcPr>
                <w:p w14:paraId="268DC2A4" w14:textId="4F9087B8" w:rsidR="00CF3671" w:rsidRPr="00577134" w:rsidRDefault="00CF3671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6B37A27" wp14:editId="3C629AC9">
                        <wp:extent cx="1904365" cy="1026795"/>
                        <wp:effectExtent l="0" t="0" r="635" b="1905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26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06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6072" w:type="dxa"/>
                    <w:tblInd w:w="40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19"/>
                    <w:gridCol w:w="3053"/>
                  </w:tblGrid>
                  <w:tr w:rsidR="00CF3671" w:rsidRPr="00577134" w14:paraId="2F8C0BC0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70D3A3" w14:textId="775D5894" w:rsidR="00CF3671" w:rsidRPr="00BE6656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73E7B0" w14:textId="7B0BBFB3" w:rsidR="00CF3671" w:rsidRPr="00BE6656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6061-T6 (SS)</w:t>
                        </w:r>
                      </w:p>
                    </w:tc>
                  </w:tr>
                  <w:tr w:rsidR="00CF3671" w:rsidRPr="00577134" w14:paraId="180CAD79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10CE2D" w14:textId="3967BAB9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C274EF" w14:textId="5B7314C9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F3671" w:rsidRPr="00577134" w14:paraId="71A35A6A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9258D5" w14:textId="22D084E7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66D26C" w14:textId="34875714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F3671" w:rsidRPr="00577134" w14:paraId="63790D6D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A16E6E" w14:textId="36050390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16243C" w14:textId="7966738A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2.75e+008 N/m^2</w:t>
                        </w:r>
                      </w:p>
                    </w:tc>
                  </w:tr>
                  <w:tr w:rsidR="00CF3671" w:rsidRPr="00577134" w14:paraId="7FFCC34C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4E8D95" w14:textId="1EDD2C21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9A6AB7" w14:textId="25F2A8A9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3.1e+008 N/m^2</w:t>
                        </w:r>
                      </w:p>
                    </w:tc>
                  </w:tr>
                  <w:tr w:rsidR="00CF3671" w:rsidRPr="00577134" w14:paraId="49C9EB31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C26E65" w14:textId="62508BB1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11C546" w14:textId="470BFDC9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6.9e+010 N/m^2</w:t>
                        </w:r>
                      </w:p>
                    </w:tc>
                  </w:tr>
                  <w:tr w:rsidR="00CF3671" w:rsidRPr="00577134" w14:paraId="5510DE11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54DA3C" w14:textId="032411F0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450D02" w14:textId="19D0DCE9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CF3671" w:rsidRPr="00577134" w14:paraId="7EA7C2DE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2CA890" w14:textId="04EBA95A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4B667F" w14:textId="5FCC9F0F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2700 kg/m^3</w:t>
                        </w:r>
                      </w:p>
                    </w:tc>
                  </w:tr>
                  <w:tr w:rsidR="00CF3671" w:rsidRPr="00577134" w14:paraId="2FF0DE64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53E03A" w14:textId="46906E15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CDD853" w14:textId="2DDBE79C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2.6e+010 N/m^2</w:t>
                        </w:r>
                      </w:p>
                    </w:tc>
                  </w:tr>
                  <w:tr w:rsidR="00CF3671" w:rsidRPr="00577134" w14:paraId="57EBFB68" w14:textId="77777777" w:rsidTr="00CF3671">
                    <w:trPr>
                      <w:trHeight w:val="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00D16F" w14:textId="1318A478" w:rsidR="00CF3671" w:rsidRDefault="00CF367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30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6F5A66" w14:textId="336A4159" w:rsidR="00CF3671" w:rsidRDefault="00CF367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14:paraId="2AABA329" w14:textId="77777777" w:rsidR="00CF3671" w:rsidRPr="00577134" w:rsidRDefault="00CF367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14:paraId="7CA0888B" w14:textId="77777777" w:rsidR="00E80CD9" w:rsidRDefault="00E80CD9" w:rsidP="000A7C6B"/>
          <w:p w14:paraId="2C8A5F14" w14:textId="207D2927" w:rsidR="00586313" w:rsidRDefault="00586313" w:rsidP="000A7C6B"/>
        </w:tc>
      </w:tr>
    </w:tbl>
    <w:bookmarkEnd w:id="7"/>
    <w:bookmarkEnd w:id="8"/>
    <w:bookmarkEnd w:id="9"/>
    <w:p w14:paraId="48BCACEA" w14:textId="4D8845F3" w:rsidR="005273D5" w:rsidRDefault="003A45AC" w:rsidP="006518B5">
      <w:pPr>
        <w:rPr>
          <w:b/>
          <w:color w:val="365F91" w:themeColor="accent1" w:themeShade="BF"/>
          <w:sz w:val="28"/>
          <w:szCs w:val="28"/>
        </w:rPr>
      </w:pPr>
      <w:r w:rsidRPr="003A45AC">
        <w:rPr>
          <w:b/>
          <w:color w:val="365F91" w:themeColor="accent1" w:themeShade="BF"/>
          <w:sz w:val="28"/>
          <w:szCs w:val="28"/>
        </w:rPr>
        <w:t>Mesh Details</w:t>
      </w:r>
    </w:p>
    <w:p w14:paraId="1DA94613" w14:textId="0562FB10" w:rsidR="005510AF" w:rsidRDefault="005510AF" w:rsidP="005510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Mesh Type</w:t>
      </w:r>
      <w:r w:rsidR="002D4B4A">
        <w:rPr>
          <w:b/>
        </w:rPr>
        <w:t>: Automatic</w:t>
      </w:r>
    </w:p>
    <w:p w14:paraId="59DE0E66" w14:textId="116653CB" w:rsidR="003A45AC" w:rsidRPr="005510AF" w:rsidRDefault="005510AF" w:rsidP="005510AF">
      <w:pPr>
        <w:pStyle w:val="ListParagraph"/>
        <w:numPr>
          <w:ilvl w:val="0"/>
          <w:numId w:val="2"/>
        </w:numPr>
        <w:rPr>
          <w:b/>
        </w:rPr>
      </w:pPr>
      <w:r w:rsidRPr="005510AF">
        <w:rPr>
          <w:b/>
        </w:rPr>
        <w:t>Number of Cells: 13875</w:t>
      </w:r>
    </w:p>
    <w:p w14:paraId="41EDB6D0" w14:textId="388A4844" w:rsidR="005510AF" w:rsidRDefault="005510AF" w:rsidP="005510AF">
      <w:pPr>
        <w:pStyle w:val="ListParagraph"/>
        <w:numPr>
          <w:ilvl w:val="0"/>
          <w:numId w:val="2"/>
        </w:numPr>
        <w:rPr>
          <w:b/>
        </w:rPr>
      </w:pPr>
      <w:r w:rsidRPr="005510AF">
        <w:rPr>
          <w:b/>
        </w:rPr>
        <w:t xml:space="preserve">Refinement: </w:t>
      </w:r>
      <w:r>
        <w:rPr>
          <w:b/>
        </w:rPr>
        <w:t>No</w:t>
      </w:r>
    </w:p>
    <w:p w14:paraId="2C033072" w14:textId="77010036" w:rsidR="005510AF" w:rsidRDefault="002D4B4A" w:rsidP="005510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Topology Criteria: NA</w:t>
      </w:r>
    </w:p>
    <w:p w14:paraId="5A7B0839" w14:textId="41955330" w:rsidR="002D4B4A" w:rsidRPr="005510AF" w:rsidRDefault="002D4B4A" w:rsidP="005510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Topology Percentage: NA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AAB9E09" w14:textId="77777777" w:rsidTr="00452CBC">
        <w:tc>
          <w:tcPr>
            <w:tcW w:w="11016" w:type="dxa"/>
          </w:tcPr>
          <w:p w14:paraId="09427709" w14:textId="7BF5E413" w:rsidR="005273D5" w:rsidRPr="00AF1A58" w:rsidRDefault="00D91149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512772747"/>
            <w:r>
              <w:rPr>
                <w:rStyle w:val="Strong"/>
              </w:rPr>
              <w:lastRenderedPageBreak/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91149" w14:paraId="4A22FBB1" w14:textId="77777777" w:rsidTr="00517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5DD4892" w14:textId="11B9A81B" w:rsidR="00D91149" w:rsidRPr="004E282D" w:rsidRDefault="00D9114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 xml:space="preserve">Fixture </w:t>
                  </w:r>
                  <w:r w:rsidR="0046019A">
                    <w:rPr>
                      <w:rStyle w:val="Strong"/>
                      <w:b/>
                      <w:color w:val="auto"/>
                    </w:rPr>
                    <w:t>N</w:t>
                  </w:r>
                  <w:r>
                    <w:rPr>
                      <w:rStyle w:val="Strong"/>
                      <w:b/>
                      <w:color w:val="auto"/>
                    </w:rPr>
                    <w:t>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535DAA3" w14:textId="19F260B1" w:rsidR="00D91149" w:rsidRPr="004E282D" w:rsidRDefault="00D9114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E414C90" w14:textId="3C63C993" w:rsidR="00D91149" w:rsidRPr="004E282D" w:rsidRDefault="00D9114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D91149" w14:paraId="41CF8D8E" w14:textId="77777777" w:rsidTr="00D911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3B1E84CD" w14:textId="3213939F" w:rsidR="00D91149" w:rsidRPr="00AD5FBA" w:rsidRDefault="00D9114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Fixed-5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1CD97B99" w14:textId="61A7BD4F" w:rsidR="00D91149" w:rsidRPr="006208CB" w:rsidRDefault="00D9114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B165BDC" wp14:editId="5E8F6173">
                        <wp:extent cx="1772285" cy="95567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55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91149" w14:paraId="2D97795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877B875" w14:textId="68489C10" w:rsidR="00D91149" w:rsidRPr="00BE6656" w:rsidRDefault="00D91149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3EC5C22" w14:textId="449802E1" w:rsidR="00D91149" w:rsidRPr="00154A1A" w:rsidRDefault="00D9114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91149" w14:paraId="2D6C875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4D6CB8" w14:textId="37913F38" w:rsidR="00D91149" w:rsidRDefault="00D9114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750AF94" w14:textId="5A3311AC" w:rsidR="00D91149" w:rsidRDefault="00D9114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74FF750" w14:textId="77777777" w:rsidR="00D91149" w:rsidRPr="004C6DEB" w:rsidRDefault="00D91149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91149" w14:paraId="0C0F4025" w14:textId="77777777" w:rsidTr="00D911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3343D6AD" w14:textId="198A8500" w:rsidR="00D91149" w:rsidRPr="00AD5FBA" w:rsidRDefault="00D91149" w:rsidP="00150D5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Roller/Slider-4</w:t>
                  </w:r>
                </w:p>
              </w:tc>
              <w:tc>
                <w:tcPr>
                  <w:tcW w:w="302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4C8F8955" w14:textId="05A7FD84" w:rsidR="00D91149" w:rsidRPr="006208CB" w:rsidRDefault="00D91149" w:rsidP="00150D5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8B55812" wp14:editId="56A8704B">
                        <wp:extent cx="1772285" cy="955675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55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91149" w14:paraId="5E2FBF9C" w14:textId="77777777" w:rsidTr="00150D5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9945D98" w14:textId="7BF67F7B" w:rsidR="00D91149" w:rsidRPr="00BE6656" w:rsidRDefault="00D91149" w:rsidP="00150D5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BD75049" w14:textId="3A857963" w:rsidR="00D91149" w:rsidRPr="00154A1A" w:rsidRDefault="00D91149" w:rsidP="00150D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91149" w14:paraId="72D141C0" w14:textId="77777777" w:rsidTr="00150D5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60FABC" w14:textId="60D4534A" w:rsidR="00D91149" w:rsidRDefault="00D91149" w:rsidP="00150D5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37FA45D" w14:textId="4C8C377E" w:rsidR="00D91149" w:rsidRDefault="00D91149" w:rsidP="00150D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Roller/Slider</w:t>
                        </w:r>
                      </w:p>
                    </w:tc>
                  </w:tr>
                </w:tbl>
                <w:p w14:paraId="68D69B43" w14:textId="77777777" w:rsidR="00D91149" w:rsidRPr="004C6DEB" w:rsidRDefault="00D91149" w:rsidP="00150D58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38F392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91149" w14:paraId="6311D251" w14:textId="77777777" w:rsidTr="003979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2E4DD51" w14:textId="40512D52" w:rsidR="00D91149" w:rsidRPr="004E282D" w:rsidRDefault="00D9114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 xml:space="preserve">Load </w:t>
                  </w:r>
                  <w:r w:rsidR="0046019A">
                    <w:rPr>
                      <w:rStyle w:val="Strong"/>
                      <w:b/>
                      <w:color w:val="auto"/>
                    </w:rPr>
                    <w:t>N</w:t>
                  </w:r>
                  <w:r>
                    <w:rPr>
                      <w:rStyle w:val="Strong"/>
                      <w:b/>
                      <w:color w:val="auto"/>
                    </w:rPr>
                    <w:t>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10B2585" w14:textId="13DE533A" w:rsidR="00D91149" w:rsidRPr="004E282D" w:rsidRDefault="00D9114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D182A0C" w14:textId="48D488B0" w:rsidR="00D91149" w:rsidRPr="004E282D" w:rsidRDefault="00D9114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91149" w14:paraId="7242017D" w14:textId="77777777" w:rsidTr="00D911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3DBE63F6" w14:textId="57FF39CB" w:rsidR="00D91149" w:rsidRPr="00F42DD1" w:rsidRDefault="00D9114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Force-3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4C0DBBD8" w14:textId="4FF9EC51" w:rsidR="00D91149" w:rsidRPr="006208CB" w:rsidRDefault="00D9114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1EBB046" wp14:editId="586BF6EF">
                        <wp:extent cx="1907540" cy="1028065"/>
                        <wp:effectExtent l="0" t="0" r="0" b="63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28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91149" w14:paraId="39BBF6A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BC9E463" w14:textId="60F94D5A" w:rsidR="00D91149" w:rsidRPr="00BE6656" w:rsidRDefault="00D91149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B4B7B0A" w14:textId="57194D36" w:rsidR="00D91149" w:rsidRPr="00B77EA3" w:rsidRDefault="00D9114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91149" w14:paraId="2BA854D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37C1AFD" w14:textId="73CBE61D" w:rsidR="00D91149" w:rsidRDefault="00D9114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B24539C" w14:textId="7047EC34" w:rsidR="00D91149" w:rsidRDefault="00D9114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D91149" w14:paraId="174AC25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6523F7" w14:textId="2A0EC359" w:rsidR="00D91149" w:rsidRDefault="00D9114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9218DD3" w14:textId="13690035" w:rsidR="00D91149" w:rsidRDefault="00D9114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1930 N</w:t>
                        </w:r>
                      </w:p>
                    </w:tc>
                  </w:tr>
                </w:tbl>
                <w:p w14:paraId="6629F251" w14:textId="77777777" w:rsidR="00D91149" w:rsidRDefault="00D9114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D91149" w14:paraId="18541AFA" w14:textId="77777777" w:rsidTr="00150D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7DCFAE9" w14:textId="43D63297" w:rsidR="00D91149" w:rsidRPr="00F42DD1" w:rsidRDefault="00D91149" w:rsidP="00150D5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Force-4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392A8C5" w14:textId="359D9A71" w:rsidR="00D91149" w:rsidRPr="006208CB" w:rsidRDefault="00D91149" w:rsidP="00150D5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A3AAD40" wp14:editId="039F81AF">
                        <wp:extent cx="1907540" cy="1028065"/>
                        <wp:effectExtent l="0" t="0" r="0" b="63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28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91149" w14:paraId="6A8B7D7F" w14:textId="77777777" w:rsidTr="00150D5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C61452A" w14:textId="1B1ECC46" w:rsidR="00D91149" w:rsidRPr="00BE6656" w:rsidRDefault="00D91149" w:rsidP="00150D5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AA72D8E" w14:textId="078F5800" w:rsidR="00D91149" w:rsidRPr="00B77EA3" w:rsidRDefault="00D91149" w:rsidP="00150D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91149" w14:paraId="224F35F1" w14:textId="77777777" w:rsidTr="00150D5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B655A25" w14:textId="53D521C3" w:rsidR="00D91149" w:rsidRDefault="00D91149" w:rsidP="00150D5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A3FF2B8" w14:textId="327D0D0F" w:rsidR="00D91149" w:rsidRDefault="00D91149" w:rsidP="00150D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D91149" w14:paraId="666293A9" w14:textId="77777777" w:rsidTr="00150D5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7D982E8" w14:textId="6EC7A743" w:rsidR="00D91149" w:rsidRDefault="00D91149" w:rsidP="00150D5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7FC2D7" w14:textId="0A9AB50B" w:rsidR="00D91149" w:rsidRDefault="00D91149" w:rsidP="00150D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520 N</w:t>
                        </w:r>
                      </w:p>
                    </w:tc>
                  </w:tr>
                </w:tbl>
                <w:p w14:paraId="045A53F9" w14:textId="77777777" w:rsidR="00D91149" w:rsidRDefault="00D91149" w:rsidP="00150D5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D80A0F4" w14:textId="37010747" w:rsidR="005273D5" w:rsidRDefault="005273D5" w:rsidP="000A7C6B">
            <w:pPr>
              <w:rPr>
                <w:rStyle w:val="Strong"/>
              </w:rPr>
            </w:pPr>
          </w:p>
        </w:tc>
      </w:tr>
    </w:tbl>
    <w:p w14:paraId="6FFAC2A7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258C954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20A60CE" w14:textId="1AD0398B" w:rsidR="00EC2432" w:rsidRDefault="00D91149" w:rsidP="000A7C6B">
            <w:pPr>
              <w:pStyle w:val="Heading1"/>
              <w:outlineLvl w:val="0"/>
            </w:pPr>
            <w:bookmarkStart w:id="11" w:name="_Toc512772748"/>
            <w:bookmarkStart w:id="12" w:name="_Toc243733152"/>
            <w:bookmarkStart w:id="13" w:name="_Toc245020120"/>
            <w:bookmarkStart w:id="14" w:name="_Toc245020152"/>
            <w:r>
              <w:lastRenderedPageBreak/>
              <w:t>Study Results</w:t>
            </w:r>
            <w:bookmarkEnd w:id="11"/>
          </w:p>
          <w:p w14:paraId="239BC321" w14:textId="0CDBB75F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3369"/>
              <w:gridCol w:w="4037"/>
              <w:gridCol w:w="3348"/>
            </w:tblGrid>
            <w:tr w:rsidR="007A58A9" w14:paraId="02551DEE" w14:textId="77777777" w:rsidTr="007A58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3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5DE640" w14:textId="7CC956D8" w:rsidR="007A58A9" w:rsidRDefault="007A58A9" w:rsidP="00D91149">
                  <w:r>
                    <w:t>Name</w:t>
                  </w:r>
                </w:p>
              </w:tc>
              <w:tc>
                <w:tcPr>
                  <w:tcW w:w="45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56DB33" w14:textId="7F1FA48A" w:rsidR="007A58A9" w:rsidRDefault="007A58A9" w:rsidP="00D911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55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DFAF4E" w14:textId="53B13B3F" w:rsidR="007A58A9" w:rsidRDefault="007A58A9" w:rsidP="00D911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A58A9" w14:paraId="5B9D7D08" w14:textId="77777777" w:rsidTr="007A58A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3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69D7BB" w14:textId="72F8733D" w:rsidR="007A58A9" w:rsidRPr="004D2956" w:rsidRDefault="007A58A9" w:rsidP="00D9114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45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85D11D" w14:textId="76B329D1" w:rsidR="007A58A9" w:rsidRPr="004D2956" w:rsidRDefault="007A58A9" w:rsidP="00D911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555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0691D81" w14:textId="65E202D5" w:rsidR="007A58A9" w:rsidRPr="004D2956" w:rsidRDefault="007A58A9" w:rsidP="00D911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1.648e+007N/m^2</w:t>
                  </w:r>
                </w:p>
              </w:tc>
            </w:tr>
            <w:tr w:rsidR="00D91149" w14:paraId="1CE10A86" w14:textId="77777777" w:rsidTr="007A58A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37DB32" w14:textId="0B84FDE3" w:rsidR="00D91149" w:rsidRPr="00D15D87" w:rsidRDefault="00D91149" w:rsidP="00D15D87">
                  <w:pPr>
                    <w:jc w:val="center"/>
                    <w:rPr>
                      <w:b w:val="0"/>
                      <w:bCs w:val="0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8702D27" wp14:editId="312CEDDB">
                        <wp:extent cx="6858000" cy="369697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96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165D93" w14:textId="005D65D0" w:rsidR="00D91149" w:rsidRDefault="00D9114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525"/>
              <w:gridCol w:w="3789"/>
              <w:gridCol w:w="3440"/>
            </w:tblGrid>
            <w:tr w:rsidR="007A58A9" w14:paraId="53F038DE" w14:textId="77777777" w:rsidTr="007A58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047528" w14:textId="496AC802" w:rsidR="007A58A9" w:rsidRDefault="007A58A9" w:rsidP="00D91149">
                  <w:r>
                    <w:t>Name</w:t>
                  </w:r>
                </w:p>
              </w:tc>
              <w:tc>
                <w:tcPr>
                  <w:tcW w:w="368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0F4417" w14:textId="13577602" w:rsidR="007A58A9" w:rsidRDefault="007A58A9" w:rsidP="00D911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374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A06283" w14:textId="719EF376" w:rsidR="007A58A9" w:rsidRDefault="007A58A9" w:rsidP="00D911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A58A9" w14:paraId="26123297" w14:textId="77777777" w:rsidTr="007A58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C29176" w14:textId="4069D8A1" w:rsidR="007A58A9" w:rsidRPr="004D2956" w:rsidRDefault="007A58A9" w:rsidP="00D9114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683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533C86" w14:textId="1B00BC0D" w:rsidR="007A58A9" w:rsidRPr="004D2956" w:rsidRDefault="007A58A9" w:rsidP="00D911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3745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E2FD0A" w14:textId="31EE3B33" w:rsidR="007A58A9" w:rsidRPr="004D2956" w:rsidRDefault="007A58A9" w:rsidP="00D911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2.464e-002mm</w:t>
                  </w:r>
                </w:p>
              </w:tc>
            </w:tr>
            <w:tr w:rsidR="00D91149" w14:paraId="12FFA4FB" w14:textId="77777777" w:rsidTr="00150D5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35620E" w14:textId="4836E27B" w:rsidR="00D91149" w:rsidRPr="00D15D87" w:rsidRDefault="00D91149" w:rsidP="00D15D87">
                  <w:pPr>
                    <w:jc w:val="center"/>
                    <w:rPr>
                      <w:b w:val="0"/>
                      <w:bCs w:val="0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7B12311" wp14:editId="253BC6CC">
                        <wp:extent cx="6858000" cy="369697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96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1799B5" w14:textId="7468E841" w:rsidR="00D91149" w:rsidRDefault="00D91149" w:rsidP="000A7C6B"/>
          <w:p w14:paraId="77A2F2DB" w14:textId="77777777" w:rsidR="00D91149" w:rsidRPr="000B04D4" w:rsidRDefault="00D91149" w:rsidP="000A7C6B"/>
          <w:bookmarkEnd w:id="12"/>
          <w:bookmarkEnd w:id="13"/>
          <w:bookmarkEnd w:id="14"/>
          <w:p w14:paraId="5D4E7287" w14:textId="5028D3A9" w:rsidR="00EC2432" w:rsidRDefault="00EC2432" w:rsidP="000A7C6B"/>
        </w:tc>
      </w:tr>
      <w:bookmarkEnd w:id="4"/>
    </w:tbl>
    <w:p w14:paraId="02E3ECBC" w14:textId="2468489B" w:rsidR="00AC3438" w:rsidRPr="00AC3438" w:rsidRDefault="00AC3438" w:rsidP="00FE0924"/>
    <w:sectPr w:rsidR="00AC3438" w:rsidRPr="00AC3438" w:rsidSect="00D91149"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3125" w14:textId="77777777" w:rsidR="006A374B" w:rsidRDefault="006A374B" w:rsidP="00F25CD7">
      <w:pPr>
        <w:spacing w:after="0" w:line="240" w:lineRule="auto"/>
      </w:pPr>
      <w:r>
        <w:separator/>
      </w:r>
    </w:p>
  </w:endnote>
  <w:endnote w:type="continuationSeparator" w:id="0">
    <w:p w14:paraId="151C825B" w14:textId="77777777" w:rsidR="006A374B" w:rsidRDefault="006A374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14:paraId="54C35A6D" w14:textId="77777777" w:rsidTr="003E1AE9">
      <w:tc>
        <w:tcPr>
          <w:tcW w:w="867" w:type="pct"/>
        </w:tcPr>
        <w:p w14:paraId="3C917B89" w14:textId="70CBE5B9" w:rsidR="00DC4D2F" w:rsidRDefault="00DC4D2F" w:rsidP="00E217C8">
          <w:pPr>
            <w:rPr>
              <w:rFonts w:asciiTheme="majorHAnsi" w:hAnsiTheme="majorHAnsi"/>
            </w:rPr>
          </w:pPr>
        </w:p>
      </w:tc>
      <w:tc>
        <w:tcPr>
          <w:tcW w:w="1801" w:type="pct"/>
          <w:vAlign w:val="bottom"/>
        </w:tcPr>
        <w:p w14:paraId="343D1AE0" w14:textId="2BCB1E5E" w:rsidR="00DC4D2F" w:rsidRDefault="00DC4D2F" w:rsidP="00E217C8">
          <w:pPr>
            <w:rPr>
              <w:rFonts w:asciiTheme="majorHAnsi" w:hAnsiTheme="majorHAnsi"/>
            </w:rPr>
          </w:pPr>
        </w:p>
      </w:tc>
      <w:tc>
        <w:tcPr>
          <w:tcW w:w="2079" w:type="pct"/>
          <w:vAlign w:val="bottom"/>
        </w:tcPr>
        <w:p w14:paraId="273CD0A1" w14:textId="08C1AC64" w:rsidR="00DC4D2F" w:rsidRDefault="00DC4D2F" w:rsidP="00E217C8">
          <w:pPr>
            <w:jc w:val="right"/>
            <w:rPr>
              <w:rFonts w:asciiTheme="majorHAnsi" w:hAnsiTheme="majorHAnsi"/>
            </w:rPr>
          </w:pPr>
        </w:p>
      </w:tc>
      <w:tc>
        <w:tcPr>
          <w:tcW w:w="0" w:type="auto"/>
          <w:vAlign w:val="bottom"/>
        </w:tcPr>
        <w:p w14:paraId="631C6E61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6570E39C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264DB63" w14:textId="77777777" w:rsidTr="00BF0BC4">
      <w:tc>
        <w:tcPr>
          <w:tcW w:w="1908" w:type="dxa"/>
        </w:tcPr>
        <w:p w14:paraId="79C24206" w14:textId="3962E8C9" w:rsidR="00DC4D2F" w:rsidRDefault="00DC4D2F" w:rsidP="009C008A">
          <w:pPr>
            <w:rPr>
              <w:rFonts w:asciiTheme="majorHAnsi" w:hAnsiTheme="majorHAnsi"/>
            </w:rPr>
          </w:pPr>
        </w:p>
      </w:tc>
      <w:tc>
        <w:tcPr>
          <w:tcW w:w="3960" w:type="dxa"/>
          <w:vAlign w:val="bottom"/>
        </w:tcPr>
        <w:p w14:paraId="2C6BCA34" w14:textId="4A264647" w:rsidR="00DC4D2F" w:rsidRDefault="00DC4D2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E3907A1" w14:textId="0104E8DB" w:rsidR="00DC4D2F" w:rsidRDefault="00DC4D2F" w:rsidP="00586313">
          <w:pPr>
            <w:rPr>
              <w:rFonts w:asciiTheme="majorHAnsi" w:hAnsiTheme="majorHAnsi"/>
            </w:rPr>
          </w:pPr>
        </w:p>
      </w:tc>
      <w:tc>
        <w:tcPr>
          <w:tcW w:w="360" w:type="dxa"/>
          <w:vAlign w:val="bottom"/>
        </w:tcPr>
        <w:p w14:paraId="2CE6840E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24137B0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586FC" w14:textId="77777777" w:rsidR="006A374B" w:rsidRDefault="006A374B" w:rsidP="00F25CD7">
      <w:pPr>
        <w:spacing w:after="0" w:line="240" w:lineRule="auto"/>
      </w:pPr>
      <w:r>
        <w:separator/>
      </w:r>
    </w:p>
  </w:footnote>
  <w:footnote w:type="continuationSeparator" w:id="0">
    <w:p w14:paraId="28C04B0D" w14:textId="77777777" w:rsidR="006A374B" w:rsidRDefault="006A374B" w:rsidP="00F2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35C"/>
    <w:multiLevelType w:val="hybridMultilevel"/>
    <w:tmpl w:val="C1707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134E"/>
    <w:multiLevelType w:val="hybridMultilevel"/>
    <w:tmpl w:val="0B783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1149"/>
    <w:rsid w:val="0000137B"/>
    <w:rsid w:val="00010297"/>
    <w:rsid w:val="00011FAA"/>
    <w:rsid w:val="00012697"/>
    <w:rsid w:val="00013AE1"/>
    <w:rsid w:val="0001738E"/>
    <w:rsid w:val="000178CD"/>
    <w:rsid w:val="000254A3"/>
    <w:rsid w:val="0003263E"/>
    <w:rsid w:val="000363FF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1138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D4B4A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45AC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019A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10AF"/>
    <w:rsid w:val="005550D9"/>
    <w:rsid w:val="00557585"/>
    <w:rsid w:val="005615F7"/>
    <w:rsid w:val="00572FAC"/>
    <w:rsid w:val="0057633A"/>
    <w:rsid w:val="00577134"/>
    <w:rsid w:val="00580168"/>
    <w:rsid w:val="00585BF8"/>
    <w:rsid w:val="00586313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7199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74B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44AD1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A58A9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B7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8F261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0B54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531FC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3671"/>
    <w:rsid w:val="00CF6128"/>
    <w:rsid w:val="00CF7484"/>
    <w:rsid w:val="00CF7A1B"/>
    <w:rsid w:val="00D017D4"/>
    <w:rsid w:val="00D03DBC"/>
    <w:rsid w:val="00D04A33"/>
    <w:rsid w:val="00D05C62"/>
    <w:rsid w:val="00D078F6"/>
    <w:rsid w:val="00D11E31"/>
    <w:rsid w:val="00D124B4"/>
    <w:rsid w:val="00D15C79"/>
    <w:rsid w:val="00D15D87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1149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6254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5300"/>
  <w15:docId w15:val="{64E20973-1160-4D1F-A763-4AC2B1FD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F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ki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2BBB6-CE70-4987-B78C-C69A17DB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48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Orion</dc:creator>
  <cp:lastModifiedBy>Orion Miller</cp:lastModifiedBy>
  <cp:revision>18</cp:revision>
  <cp:lastPrinted>2018-04-29T17:59:00Z</cp:lastPrinted>
  <dcterms:created xsi:type="dcterms:W3CDTF">2018-04-29T17:43:00Z</dcterms:created>
  <dcterms:modified xsi:type="dcterms:W3CDTF">2019-04-25T20:55:00Z</dcterms:modified>
</cp:coreProperties>
</file>